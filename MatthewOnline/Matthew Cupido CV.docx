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500F" w14:textId="5F63714D" w:rsidR="003E463C" w:rsidRDefault="002B7ADB" w:rsidP="00F5276F">
      <w:bookmarkStart w:id="0" w:name="_Hlk9711995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03BA5" wp14:editId="63B99ECF">
                <wp:simplePos x="0" y="0"/>
                <wp:positionH relativeFrom="page">
                  <wp:posOffset>2851150</wp:posOffset>
                </wp:positionH>
                <wp:positionV relativeFrom="paragraph">
                  <wp:posOffset>-527050</wp:posOffset>
                </wp:positionV>
                <wp:extent cx="4806950" cy="2667000"/>
                <wp:effectExtent l="0" t="0" r="0" b="0"/>
                <wp:wrapNone/>
                <wp:docPr id="19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0" cy="2667000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5B510" id="Prostokąt 2" o:spid="_x0000_s1026" style="position:absolute;margin-left:224.5pt;margin-top:-41.5pt;width:378.5pt;height:21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" fillcolor="#40748e" stroked="f" strokeweight="1pt">
                <v:fill opacity="32896f"/>
                <w10:wrap anchorx="page"/>
              </v:rect>
            </w:pict>
          </mc:Fallback>
        </mc:AlternateContent>
      </w:r>
      <w:r w:rsidR="00023C51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CE356A0" wp14:editId="725CC632">
                <wp:simplePos x="0" y="0"/>
                <wp:positionH relativeFrom="column">
                  <wp:posOffset>-609600</wp:posOffset>
                </wp:positionH>
                <wp:positionV relativeFrom="paragraph">
                  <wp:posOffset>-742950</wp:posOffset>
                </wp:positionV>
                <wp:extent cx="3009900" cy="14791690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14791690"/>
                          <a:chOff x="1987550" y="266700"/>
                          <a:chExt cx="3009900" cy="14791690"/>
                        </a:xfrm>
                      </wpg:grpSpPr>
                      <wps:wsp>
                        <wps:cNvPr id="1" name="Prostokąt 1"/>
                        <wps:cNvSpPr/>
                        <wps:spPr>
                          <a:xfrm>
                            <a:off x="2130425" y="266700"/>
                            <a:ext cx="2867025" cy="14791690"/>
                          </a:xfrm>
                          <a:prstGeom prst="rect">
                            <a:avLst/>
                          </a:prstGeom>
                          <a:solidFill>
                            <a:srgbClr val="40748E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rostokąt 2"/>
                        <wps:cNvSpPr/>
                        <wps:spPr>
                          <a:xfrm>
                            <a:off x="1987550" y="276225"/>
                            <a:ext cx="2432050" cy="1645340"/>
                          </a:xfrm>
                          <a:prstGeom prst="rect">
                            <a:avLst/>
                          </a:prstGeom>
                          <a:blipFill>
                            <a:blip r:embed="rId1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A5CE6" id="Group 28" o:spid="_x0000_s1026" style="position:absolute;margin-left:-48pt;margin-top:-58.5pt;width:237pt;height:1164.7pt;z-index:251681792;mso-width-relative:margin;mso-height-relative:margin" coordorigin="19875,2667" coordsize="30099,147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">
                <v:rect id="Prostokąt 1" o:spid="_x0000_s1027" style="position:absolute;left:21304;top:2667;width:28670;height:147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" fillcolor="#40748e" stroked="f" strokeweight="1pt">
                  <v:fill opacity="32896f"/>
                </v:rect>
                <v:rect id="Prostokąt 2" o:spid="_x0000_s1028" style="position:absolute;left:19875;top:2762;width:24321;height:16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" stroked="f" strokeweight="1pt">
                  <v:fill r:id="rId12" o:title="" recolor="t" rotate="t" type="frame"/>
                </v:rect>
              </v:group>
            </w:pict>
          </mc:Fallback>
        </mc:AlternateContent>
      </w:r>
      <w:r w:rsidR="00E359D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17237B" wp14:editId="230301AA">
                <wp:simplePos x="0" y="0"/>
                <wp:positionH relativeFrom="page">
                  <wp:align>right</wp:align>
                </wp:positionH>
                <wp:positionV relativeFrom="paragraph">
                  <wp:posOffset>1609725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7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80EA9" w14:textId="7B1ACE07" w:rsidR="00E359DD" w:rsidRPr="005A1DCF" w:rsidRDefault="005A1DCF" w:rsidP="005A1DCF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t xml:space="preserve">         </w:t>
                            </w:r>
                            <w:r w:rsidR="00023C51">
                              <w:t xml:space="preserve">        </w:t>
                            </w:r>
                            <w:r w:rsidRPr="005A1DCF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Matthew Cupido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7237B" id="Prostokąt 11" o:spid="_x0000_s1026" style="position:absolute;margin-left:572.8pt;margin-top:126.75pt;width:624pt;height:44.25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" fillcolor="#40748e" stroked="f" strokeweight="1pt">
                <v:fill opacity="51657f"/>
                <v:textbox>
                  <w:txbxContent>
                    <w:p w14:paraId="37780EA9" w14:textId="7B1ACE07" w:rsidR="00E359DD" w:rsidRPr="005A1DCF" w:rsidRDefault="005A1DCF" w:rsidP="005A1DCF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t xml:space="preserve">         </w:t>
                      </w:r>
                      <w:r w:rsidR="00023C51">
                        <w:t xml:space="preserve">        </w:t>
                      </w:r>
                      <w:r w:rsidRPr="005A1DCF">
                        <w:rPr>
                          <w:b/>
                          <w:bCs/>
                          <w:sz w:val="56"/>
                          <w:szCs w:val="56"/>
                        </w:rPr>
                        <w:t>Matthew Cupido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77B90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E166E7C" wp14:editId="79B6C045">
                <wp:simplePos x="0" y="0"/>
                <wp:positionH relativeFrom="column">
                  <wp:posOffset>-257175</wp:posOffset>
                </wp:positionH>
                <wp:positionV relativeFrom="paragraph">
                  <wp:posOffset>2047875</wp:posOffset>
                </wp:positionV>
                <wp:extent cx="2552700" cy="756285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756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48CB4" w14:textId="77777777" w:rsidR="008318AF" w:rsidRPr="00D22739" w:rsidRDefault="008318AF" w:rsidP="008318AF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Personal D</w:t>
                            </w:r>
                            <w:r w:rsidR="00C77405"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etails</w:t>
                            </w:r>
                          </w:p>
                          <w:p w14:paraId="2D16ACAF" w14:textId="77777777" w:rsidR="00361F68" w:rsidRPr="00F96005" w:rsidRDefault="008318AF" w:rsidP="00361F68">
                            <w:pPr>
                              <w:pStyle w:val="NoSpacing"/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F96005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  <w:t>Date of Birth</w:t>
                            </w:r>
                            <w:r w:rsidR="00361F68" w:rsidRPr="00F96005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  <w:t>:</w:t>
                            </w:r>
                            <w:r w:rsidR="00361F68" w:rsidRPr="00F96005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  <w:tab/>
                            </w:r>
                          </w:p>
                          <w:p w14:paraId="59EB8080" w14:textId="0F398098" w:rsidR="00361F68" w:rsidRPr="00F96005" w:rsidRDefault="00A62718" w:rsidP="00361F68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  <w:r>
                              <w:t>2</w:t>
                            </w:r>
                            <w:r w:rsidR="00430F9F">
                              <w:t>3</w:t>
                            </w:r>
                            <w:r w:rsidR="00430F9F" w:rsidRPr="00430F9F">
                              <w:rPr>
                                <w:vertAlign w:val="superscript"/>
                              </w:rPr>
                              <w:t>RD</w:t>
                            </w:r>
                            <w:r w:rsidR="00430F9F">
                              <w:t xml:space="preserve"> March 2000</w:t>
                            </w:r>
                          </w:p>
                          <w:p w14:paraId="3AADA0EB" w14:textId="77777777" w:rsidR="006F4FD4" w:rsidRPr="00F96005" w:rsidRDefault="006F4FD4" w:rsidP="00361F68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  <w:p w14:paraId="320318DC" w14:textId="77777777" w:rsidR="008318AF" w:rsidRPr="00F96005" w:rsidRDefault="008318AF" w:rsidP="00361F68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F96005"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 xml:space="preserve">Residential Area: </w:t>
                            </w:r>
                          </w:p>
                          <w:p w14:paraId="3BDD8052" w14:textId="172D27C2" w:rsidR="006F4FD4" w:rsidRPr="00F96005" w:rsidRDefault="00430F9F" w:rsidP="00361F68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  <w:r>
                              <w:t>A</w:t>
                            </w:r>
                            <w:r w:rsidR="00DF5D1B">
                              <w:t xml:space="preserve">tlantis, Cape Town </w:t>
                            </w:r>
                          </w:p>
                          <w:p w14:paraId="3B909FCF" w14:textId="77777777" w:rsidR="008318AF" w:rsidRPr="00F96005" w:rsidRDefault="008318AF" w:rsidP="00361F68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</w:p>
                          <w:p w14:paraId="364F8FC2" w14:textId="77777777" w:rsidR="008318AF" w:rsidRPr="00F96005" w:rsidRDefault="008318AF" w:rsidP="00361F68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F96005"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254ACADD" w14:textId="08F843DB" w:rsidR="008318AF" w:rsidRPr="00F96005" w:rsidRDefault="00B82091" w:rsidP="00361F68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 xml:space="preserve">English, Afrikaans </w:t>
                            </w:r>
                          </w:p>
                          <w:p w14:paraId="41553B67" w14:textId="4C816E34" w:rsidR="00361F68" w:rsidRDefault="00C77405" w:rsidP="00B145DC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C6DA1A0" w14:textId="247330FF" w:rsidR="00A927C9" w:rsidRDefault="00DC0F54" w:rsidP="00A927C9">
                            <w:r>
                              <w:t xml:space="preserve">Current- </w:t>
                            </w:r>
                            <w:proofErr w:type="spellStart"/>
                            <w:r>
                              <w:t>CapaCiti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777E0">
                              <w:t xml:space="preserve">Systems Developing </w:t>
                            </w:r>
                            <w:r w:rsidR="000040C6">
                              <w:t xml:space="preserve">NQF level 5 </w:t>
                            </w:r>
                            <w:proofErr w:type="gramStart"/>
                            <w:r w:rsidR="000040C6">
                              <w:t>leadership</w:t>
                            </w:r>
                            <w:proofErr w:type="gramEnd"/>
                          </w:p>
                          <w:p w14:paraId="6631162B" w14:textId="3C66EA3C" w:rsidR="00C165C4" w:rsidRDefault="00C165C4" w:rsidP="00A927C9">
                            <w:r>
                              <w:t xml:space="preserve">2022- </w:t>
                            </w:r>
                            <w:proofErr w:type="spellStart"/>
                            <w:r>
                              <w:t>Northlink</w:t>
                            </w:r>
                            <w:proofErr w:type="spellEnd"/>
                            <w:r>
                              <w:t xml:space="preserve"> College </w:t>
                            </w:r>
                            <w:r w:rsidR="00DE2FA6">
                              <w:t>– Networking +</w:t>
                            </w:r>
                          </w:p>
                          <w:p w14:paraId="5334CDF2" w14:textId="15E75436" w:rsidR="00DE2FA6" w:rsidRDefault="00DE2FA6" w:rsidP="00A927C9">
                            <w:r>
                              <w:t>2020-CTU training solutions-Intro to programming</w:t>
                            </w:r>
                          </w:p>
                          <w:p w14:paraId="65359E15" w14:textId="0CC892A5" w:rsidR="00DE2FA6" w:rsidRPr="00A927C9" w:rsidRDefault="00DE2FA6" w:rsidP="00A927C9">
                            <w:r>
                              <w:t xml:space="preserve">2019 </w:t>
                            </w:r>
                            <w:r w:rsidR="00137888">
                              <w:t>–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137888">
                              <w:t>Melkbosstrand</w:t>
                            </w:r>
                            <w:proofErr w:type="spellEnd"/>
                            <w:r w:rsidR="00137888">
                              <w:t xml:space="preserve"> High School- NSC</w:t>
                            </w:r>
                          </w:p>
                          <w:p w14:paraId="667C58D3" w14:textId="77777777" w:rsidR="00292971" w:rsidRPr="00D22739" w:rsidRDefault="00C77405" w:rsidP="00B145DC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Online Presence</w:t>
                            </w:r>
                            <w:r w:rsidR="00F96005"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B688B2A" w14:textId="56FBDE0A" w:rsidR="00F96005" w:rsidRDefault="00DC68DB" w:rsidP="00F96005">
                            <w:pPr>
                              <w:pStyle w:val="NoSpacing"/>
                            </w:pPr>
                            <w:r>
                              <w:t xml:space="preserve">LinkedIn - </w:t>
                            </w:r>
                            <w:hyperlink r:id="rId13" w:history="1">
                              <w:r w:rsidRPr="000C2B6E">
                                <w:rPr>
                                  <w:rStyle w:val="Hyperlink"/>
                                </w:rPr>
                                <w:t>https://www.linkedin.com/in/matthew-cupido-0b9186265/</w:t>
                              </w:r>
                            </w:hyperlink>
                          </w:p>
                          <w:p w14:paraId="0D35366C" w14:textId="6DC66851" w:rsidR="00DC68DB" w:rsidRDefault="00DC68DB" w:rsidP="00F96005">
                            <w:pPr>
                              <w:pStyle w:val="NoSpacing"/>
                            </w:pPr>
                          </w:p>
                          <w:p w14:paraId="6F9CDA04" w14:textId="1C9F3356" w:rsidR="00DC68DB" w:rsidRDefault="00DC68DB" w:rsidP="00F960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8245A"/>
                                <w:sz w:val="20"/>
                                <w:szCs w:val="20"/>
                              </w:rPr>
                              <w:t xml:space="preserve">GitHub </w:t>
                            </w:r>
                          </w:p>
                          <w:p w14:paraId="22813027" w14:textId="05CCD1BC" w:rsidR="00DC68DB" w:rsidRDefault="00000000" w:rsidP="00F960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C7073C" w:rsidRPr="000C2B6E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https://github.com/matthew23-stack</w:t>
                              </w:r>
                            </w:hyperlink>
                            <w:r w:rsidR="00C7073C">
                              <w:rPr>
                                <w:color w:val="28245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AFB569" w14:textId="3212306F" w:rsidR="00C77405" w:rsidRDefault="00C77405" w:rsidP="00157E15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14:paraId="3B5E4AC6" w14:textId="1ABD7BAA" w:rsidR="00F22A80" w:rsidRDefault="00F22A80" w:rsidP="00157E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HTML</w:t>
                            </w:r>
                          </w:p>
                          <w:p w14:paraId="723DE200" w14:textId="7A7E3EB7" w:rsidR="00157E15" w:rsidRDefault="00157E15" w:rsidP="00157E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CSS</w:t>
                            </w:r>
                          </w:p>
                          <w:p w14:paraId="5838DDED" w14:textId="08FCD8E7" w:rsidR="00157E15" w:rsidRDefault="00C073FE" w:rsidP="00157E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MS Office</w:t>
                            </w:r>
                          </w:p>
                          <w:p w14:paraId="6719C652" w14:textId="054412F4" w:rsidR="00C073FE" w:rsidRDefault="00842EF5" w:rsidP="00157E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Networking +</w:t>
                            </w:r>
                          </w:p>
                          <w:p w14:paraId="3B931BAA" w14:textId="468ED2CD" w:rsidR="003D051B" w:rsidRDefault="003D051B" w:rsidP="00157E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JavaScript </w:t>
                            </w:r>
                          </w:p>
                          <w:p w14:paraId="75054EE8" w14:textId="3B8BED26" w:rsidR="003D051B" w:rsidRDefault="003D051B" w:rsidP="00157E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Python</w:t>
                            </w:r>
                          </w:p>
                          <w:p w14:paraId="0FE1E794" w14:textId="5876C81A" w:rsidR="003D051B" w:rsidRDefault="003D051B" w:rsidP="00157E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Java</w:t>
                            </w:r>
                          </w:p>
                          <w:p w14:paraId="1F97D563" w14:textId="77777777" w:rsidR="00842EF5" w:rsidRDefault="00842EF5" w:rsidP="000040C6">
                            <w:pPr>
                              <w:pStyle w:val="ListParagraph"/>
                            </w:pPr>
                          </w:p>
                          <w:p w14:paraId="71FDD374" w14:textId="77777777" w:rsidR="00F22A80" w:rsidRPr="00F22A80" w:rsidRDefault="00F22A80" w:rsidP="00F22A80"/>
                          <w:p w14:paraId="1D136640" w14:textId="41FAE0D6" w:rsidR="00F96005" w:rsidRPr="00D22739" w:rsidRDefault="00F96005" w:rsidP="00F96005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Interests &amp; Hobbies</w:t>
                            </w:r>
                          </w:p>
                          <w:p w14:paraId="33A9AC8F" w14:textId="77777777" w:rsidR="00536EAF" w:rsidRDefault="00536EAF" w:rsidP="00F96005">
                            <w:pPr>
                              <w:pStyle w:val="NoSpacing"/>
                            </w:pPr>
                            <w:r>
                              <w:t xml:space="preserve">Watching Sport </w:t>
                            </w:r>
                          </w:p>
                          <w:p w14:paraId="0C4656EE" w14:textId="1189D919" w:rsidR="00F96005" w:rsidRDefault="00F52AF7" w:rsidP="00F96005">
                            <w:pPr>
                              <w:pStyle w:val="NoSpacing"/>
                            </w:pPr>
                            <w:r>
                              <w:t>Hi</w:t>
                            </w:r>
                            <w:r w:rsidR="00142B94">
                              <w:t xml:space="preserve">king </w:t>
                            </w:r>
                          </w:p>
                          <w:p w14:paraId="705A45E8" w14:textId="46849E72" w:rsidR="00142B94" w:rsidRDefault="00142B94" w:rsidP="00F96005">
                            <w:pPr>
                              <w:pStyle w:val="NoSpacing"/>
                            </w:pPr>
                            <w:r>
                              <w:t>Beach runs</w:t>
                            </w:r>
                          </w:p>
                          <w:p w14:paraId="68BF4597" w14:textId="7F7E76F5" w:rsidR="007B0C0D" w:rsidRPr="00F96005" w:rsidRDefault="007B0C0D" w:rsidP="00F960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>Reading up about Tech</w:t>
                            </w:r>
                          </w:p>
                          <w:p w14:paraId="0181AC5A" w14:textId="4F31D9FD" w:rsidR="00542B8E" w:rsidRPr="00286D95" w:rsidRDefault="00542B8E" w:rsidP="00292971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</w:p>
                          <w:p w14:paraId="66BD9B89" w14:textId="77777777" w:rsidR="00292971" w:rsidRPr="00286D95" w:rsidRDefault="00292971" w:rsidP="00292971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66E7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-20.25pt;margin-top:161.25pt;width:201pt;height:595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" filled="f" stroked="f">
                <v:textbox>
                  <w:txbxContent>
                    <w:p w14:paraId="39848CB4" w14:textId="77777777" w:rsidR="008318AF" w:rsidRPr="00D22739" w:rsidRDefault="008318AF" w:rsidP="008318AF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Personal D</w:t>
                      </w:r>
                      <w:r w:rsidR="00C77405" w:rsidRPr="00D22739">
                        <w:rPr>
                          <w:color w:val="28245A"/>
                          <w:sz w:val="28"/>
                          <w:szCs w:val="28"/>
                        </w:rPr>
                        <w:t>etails</w:t>
                      </w:r>
                    </w:p>
                    <w:p w14:paraId="2D16ACAF" w14:textId="77777777" w:rsidR="00361F68" w:rsidRPr="00F96005" w:rsidRDefault="008318AF" w:rsidP="00361F68">
                      <w:pPr>
                        <w:pStyle w:val="NoSpacing"/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</w:pPr>
                      <w:r w:rsidRPr="00F96005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  <w:t>Date of Birth</w:t>
                      </w:r>
                      <w:r w:rsidR="00361F68" w:rsidRPr="00F96005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  <w:t>:</w:t>
                      </w:r>
                      <w:r w:rsidR="00361F68" w:rsidRPr="00F96005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  <w:tab/>
                      </w:r>
                    </w:p>
                    <w:p w14:paraId="59EB8080" w14:textId="0F398098" w:rsidR="00361F68" w:rsidRPr="00F96005" w:rsidRDefault="00A62718" w:rsidP="00361F68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pl-PL"/>
                        </w:rPr>
                      </w:pPr>
                      <w:r>
                        <w:t>2</w:t>
                      </w:r>
                      <w:r w:rsidR="00430F9F">
                        <w:t>3</w:t>
                      </w:r>
                      <w:r w:rsidR="00430F9F" w:rsidRPr="00430F9F">
                        <w:rPr>
                          <w:vertAlign w:val="superscript"/>
                        </w:rPr>
                        <w:t>RD</w:t>
                      </w:r>
                      <w:r w:rsidR="00430F9F">
                        <w:t xml:space="preserve"> March 2000</w:t>
                      </w:r>
                    </w:p>
                    <w:p w14:paraId="3AADA0EB" w14:textId="77777777" w:rsidR="006F4FD4" w:rsidRPr="00F96005" w:rsidRDefault="006F4FD4" w:rsidP="00361F68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  <w:lang w:val="pl-PL"/>
                        </w:rPr>
                      </w:pPr>
                    </w:p>
                    <w:p w14:paraId="320318DC" w14:textId="77777777" w:rsidR="008318AF" w:rsidRPr="00F96005" w:rsidRDefault="008318AF" w:rsidP="00361F68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F96005"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 xml:space="preserve">Residential Area: </w:t>
                      </w:r>
                    </w:p>
                    <w:p w14:paraId="3BDD8052" w14:textId="172D27C2" w:rsidR="006F4FD4" w:rsidRPr="00F96005" w:rsidRDefault="00430F9F" w:rsidP="00361F68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pl-PL"/>
                        </w:rPr>
                      </w:pPr>
                      <w:r>
                        <w:t>A</w:t>
                      </w:r>
                      <w:r w:rsidR="00DF5D1B">
                        <w:t xml:space="preserve">tlantis, Cape Town </w:t>
                      </w:r>
                    </w:p>
                    <w:p w14:paraId="3B909FCF" w14:textId="77777777" w:rsidR="008318AF" w:rsidRPr="00F96005" w:rsidRDefault="008318AF" w:rsidP="00361F68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pl-PL"/>
                        </w:rPr>
                      </w:pPr>
                    </w:p>
                    <w:p w14:paraId="364F8FC2" w14:textId="77777777" w:rsidR="008318AF" w:rsidRPr="00F96005" w:rsidRDefault="008318AF" w:rsidP="00361F68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F96005"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>Languages:</w:t>
                      </w:r>
                    </w:p>
                    <w:p w14:paraId="254ACADD" w14:textId="08F843DB" w:rsidR="008318AF" w:rsidRPr="00F96005" w:rsidRDefault="00B82091" w:rsidP="00361F68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 xml:space="preserve">English, Afrikaans </w:t>
                      </w:r>
                    </w:p>
                    <w:p w14:paraId="41553B67" w14:textId="4C816E34" w:rsidR="00361F68" w:rsidRDefault="00C77405" w:rsidP="00B145DC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Education</w:t>
                      </w:r>
                    </w:p>
                    <w:p w14:paraId="1C6DA1A0" w14:textId="247330FF" w:rsidR="00A927C9" w:rsidRDefault="00DC0F54" w:rsidP="00A927C9">
                      <w:r>
                        <w:t xml:space="preserve">Current- </w:t>
                      </w:r>
                      <w:proofErr w:type="spellStart"/>
                      <w:r>
                        <w:t>CapaCiti</w:t>
                      </w:r>
                      <w:proofErr w:type="spellEnd"/>
                      <w:r>
                        <w:t xml:space="preserve"> </w:t>
                      </w:r>
                      <w:r w:rsidR="001777E0">
                        <w:t xml:space="preserve">Systems Developing </w:t>
                      </w:r>
                      <w:r w:rsidR="000040C6">
                        <w:t xml:space="preserve">NQF level 5 </w:t>
                      </w:r>
                      <w:proofErr w:type="gramStart"/>
                      <w:r w:rsidR="000040C6">
                        <w:t>leadership</w:t>
                      </w:r>
                      <w:proofErr w:type="gramEnd"/>
                    </w:p>
                    <w:p w14:paraId="6631162B" w14:textId="3C66EA3C" w:rsidR="00C165C4" w:rsidRDefault="00C165C4" w:rsidP="00A927C9">
                      <w:r>
                        <w:t xml:space="preserve">2022- </w:t>
                      </w:r>
                      <w:proofErr w:type="spellStart"/>
                      <w:r>
                        <w:t>Northlink</w:t>
                      </w:r>
                      <w:proofErr w:type="spellEnd"/>
                      <w:r>
                        <w:t xml:space="preserve"> College </w:t>
                      </w:r>
                      <w:r w:rsidR="00DE2FA6">
                        <w:t>– Networking +</w:t>
                      </w:r>
                    </w:p>
                    <w:p w14:paraId="5334CDF2" w14:textId="15E75436" w:rsidR="00DE2FA6" w:rsidRDefault="00DE2FA6" w:rsidP="00A927C9">
                      <w:r>
                        <w:t>2020-CTU training solutions-Intro to programming</w:t>
                      </w:r>
                    </w:p>
                    <w:p w14:paraId="65359E15" w14:textId="0CC892A5" w:rsidR="00DE2FA6" w:rsidRPr="00A927C9" w:rsidRDefault="00DE2FA6" w:rsidP="00A927C9">
                      <w:r>
                        <w:t xml:space="preserve">2019 </w:t>
                      </w:r>
                      <w:r w:rsidR="00137888">
                        <w:t>–</w:t>
                      </w:r>
                      <w:r>
                        <w:t xml:space="preserve"> </w:t>
                      </w:r>
                      <w:proofErr w:type="spellStart"/>
                      <w:r w:rsidR="00137888">
                        <w:t>Melkbosstrand</w:t>
                      </w:r>
                      <w:proofErr w:type="spellEnd"/>
                      <w:r w:rsidR="00137888">
                        <w:t xml:space="preserve"> High School- NSC</w:t>
                      </w:r>
                    </w:p>
                    <w:p w14:paraId="667C58D3" w14:textId="77777777" w:rsidR="00292971" w:rsidRPr="00D22739" w:rsidRDefault="00C77405" w:rsidP="00B145DC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Online Presence</w:t>
                      </w:r>
                      <w:r w:rsidR="00F96005" w:rsidRPr="00D22739">
                        <w:rPr>
                          <w:color w:val="28245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B688B2A" w14:textId="56FBDE0A" w:rsidR="00F96005" w:rsidRDefault="00DC68DB" w:rsidP="00F96005">
                      <w:pPr>
                        <w:pStyle w:val="NoSpacing"/>
                      </w:pPr>
                      <w:r>
                        <w:t xml:space="preserve">LinkedIn - </w:t>
                      </w:r>
                      <w:hyperlink r:id="rId15" w:history="1">
                        <w:r w:rsidRPr="000C2B6E">
                          <w:rPr>
                            <w:rStyle w:val="Hyperlink"/>
                          </w:rPr>
                          <w:t>https://www.linkedin.com/in/matthew-cupido-0b9186265/</w:t>
                        </w:r>
                      </w:hyperlink>
                    </w:p>
                    <w:p w14:paraId="0D35366C" w14:textId="6DC66851" w:rsidR="00DC68DB" w:rsidRDefault="00DC68DB" w:rsidP="00F96005">
                      <w:pPr>
                        <w:pStyle w:val="NoSpacing"/>
                      </w:pPr>
                    </w:p>
                    <w:p w14:paraId="6F9CDA04" w14:textId="1C9F3356" w:rsidR="00DC68DB" w:rsidRDefault="00DC68DB" w:rsidP="00F960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rPr>
                          <w:color w:val="28245A"/>
                          <w:sz w:val="20"/>
                          <w:szCs w:val="20"/>
                        </w:rPr>
                        <w:t xml:space="preserve">GitHub </w:t>
                      </w:r>
                    </w:p>
                    <w:p w14:paraId="22813027" w14:textId="05CCD1BC" w:rsidR="00DC68DB" w:rsidRDefault="00000000" w:rsidP="00F960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hyperlink r:id="rId16" w:history="1">
                        <w:r w:rsidR="00C7073C" w:rsidRPr="000C2B6E">
                          <w:rPr>
                            <w:rStyle w:val="Hyperlink"/>
                            <w:sz w:val="20"/>
                            <w:szCs w:val="20"/>
                          </w:rPr>
                          <w:t>https://github.com/matthew23-stack</w:t>
                        </w:r>
                      </w:hyperlink>
                      <w:r w:rsidR="00C7073C">
                        <w:rPr>
                          <w:color w:val="28245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AFB569" w14:textId="3212306F" w:rsidR="00C77405" w:rsidRDefault="00C77405" w:rsidP="00157E15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Key Skills</w:t>
                      </w:r>
                    </w:p>
                    <w:p w14:paraId="3B5E4AC6" w14:textId="1ABD7BAA" w:rsidR="00F22A80" w:rsidRDefault="00F22A80" w:rsidP="00157E1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HTML</w:t>
                      </w:r>
                    </w:p>
                    <w:p w14:paraId="723DE200" w14:textId="7A7E3EB7" w:rsidR="00157E15" w:rsidRDefault="00157E15" w:rsidP="00157E1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CSS</w:t>
                      </w:r>
                    </w:p>
                    <w:p w14:paraId="5838DDED" w14:textId="08FCD8E7" w:rsidR="00157E15" w:rsidRDefault="00C073FE" w:rsidP="00157E1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MS Office</w:t>
                      </w:r>
                    </w:p>
                    <w:p w14:paraId="6719C652" w14:textId="054412F4" w:rsidR="00C073FE" w:rsidRDefault="00842EF5" w:rsidP="00157E1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Networking +</w:t>
                      </w:r>
                    </w:p>
                    <w:p w14:paraId="3B931BAA" w14:textId="468ED2CD" w:rsidR="003D051B" w:rsidRDefault="003D051B" w:rsidP="00157E1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JavaScript </w:t>
                      </w:r>
                    </w:p>
                    <w:p w14:paraId="75054EE8" w14:textId="3B8BED26" w:rsidR="003D051B" w:rsidRDefault="003D051B" w:rsidP="00157E1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Python</w:t>
                      </w:r>
                    </w:p>
                    <w:p w14:paraId="0FE1E794" w14:textId="5876C81A" w:rsidR="003D051B" w:rsidRDefault="003D051B" w:rsidP="00157E1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Java</w:t>
                      </w:r>
                    </w:p>
                    <w:p w14:paraId="1F97D563" w14:textId="77777777" w:rsidR="00842EF5" w:rsidRDefault="00842EF5" w:rsidP="000040C6">
                      <w:pPr>
                        <w:pStyle w:val="ListParagraph"/>
                      </w:pPr>
                    </w:p>
                    <w:p w14:paraId="71FDD374" w14:textId="77777777" w:rsidR="00F22A80" w:rsidRPr="00F22A80" w:rsidRDefault="00F22A80" w:rsidP="00F22A80"/>
                    <w:p w14:paraId="1D136640" w14:textId="41FAE0D6" w:rsidR="00F96005" w:rsidRPr="00D22739" w:rsidRDefault="00F96005" w:rsidP="00F96005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Interests &amp; Hobbies</w:t>
                      </w:r>
                    </w:p>
                    <w:p w14:paraId="33A9AC8F" w14:textId="77777777" w:rsidR="00536EAF" w:rsidRDefault="00536EAF" w:rsidP="00F96005">
                      <w:pPr>
                        <w:pStyle w:val="NoSpacing"/>
                      </w:pPr>
                      <w:r>
                        <w:t xml:space="preserve">Watching Sport </w:t>
                      </w:r>
                    </w:p>
                    <w:p w14:paraId="0C4656EE" w14:textId="1189D919" w:rsidR="00F96005" w:rsidRDefault="00F52AF7" w:rsidP="00F96005">
                      <w:pPr>
                        <w:pStyle w:val="NoSpacing"/>
                      </w:pPr>
                      <w:r>
                        <w:t>Hi</w:t>
                      </w:r>
                      <w:r w:rsidR="00142B94">
                        <w:t xml:space="preserve">king </w:t>
                      </w:r>
                    </w:p>
                    <w:p w14:paraId="705A45E8" w14:textId="46849E72" w:rsidR="00142B94" w:rsidRDefault="00142B94" w:rsidP="00F96005">
                      <w:pPr>
                        <w:pStyle w:val="NoSpacing"/>
                      </w:pPr>
                      <w:r>
                        <w:t>Beach runs</w:t>
                      </w:r>
                    </w:p>
                    <w:p w14:paraId="68BF4597" w14:textId="7F7E76F5" w:rsidR="007B0C0D" w:rsidRPr="00F96005" w:rsidRDefault="007B0C0D" w:rsidP="00F960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>Reading up about Tech</w:t>
                      </w:r>
                    </w:p>
                    <w:p w14:paraId="0181AC5A" w14:textId="4F31D9FD" w:rsidR="00542B8E" w:rsidRPr="00286D95" w:rsidRDefault="00542B8E" w:rsidP="00292971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</w:p>
                    <w:p w14:paraId="66BD9B89" w14:textId="77777777" w:rsidR="00292971" w:rsidRPr="00286D95" w:rsidRDefault="00292971" w:rsidP="00292971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id w:val="1961301728"/>
          <w:placeholder>
            <w:docPart w:val="DefaultPlaceholder_1081868574"/>
          </w:placeholder>
          <w:showingPlcHdr/>
          <w:picture/>
        </w:sdtPr>
        <w:sdtContent/>
      </w:sdt>
      <w:r w:rsidR="00916FAC" w:rsidRPr="00916FAC">
        <w:t xml:space="preserve"> </w:t>
      </w:r>
      <w:sdt>
        <w:sdtPr>
          <w:id w:val="1045796946"/>
          <w:placeholder>
            <w:docPart w:val="DefaultPlaceholder_1081868574"/>
          </w:placeholder>
          <w:showingPlcHdr/>
          <w:picture/>
        </w:sdtPr>
        <w:sdtContent/>
      </w:sdt>
      <w:r w:rsidR="00916FAC">
        <w:rPr>
          <w:noProof/>
        </w:rPr>
        <w:t xml:space="preserve"> </w:t>
      </w:r>
      <w:sdt>
        <w:sdtPr>
          <w:id w:val="-1261603274"/>
          <w:placeholder>
            <w:docPart w:val="DefaultPlaceholder_1081868574"/>
          </w:placeholder>
          <w:showingPlcHdr/>
          <w:picture/>
        </w:sdtPr>
        <w:sdtContent/>
      </w:sdt>
      <w:r w:rsidR="00916FAC">
        <w:rPr>
          <w:noProof/>
        </w:rPr>
        <w:t xml:space="preserve"> </w:t>
      </w:r>
      <w:sdt>
        <w:sdtPr>
          <w:id w:val="643014528"/>
          <w:placeholder>
            <w:docPart w:val="DefaultPlaceholder_1081868574"/>
          </w:placeholder>
          <w:showingPlcHdr/>
          <w:picture/>
        </w:sdtPr>
        <w:sdtContent/>
      </w:sdt>
      <w:r w:rsidR="00916FAC">
        <w:rPr>
          <w:noProof/>
        </w:rPr>
        <w:t xml:space="preserve"> </w:t>
      </w:r>
      <w:sdt>
        <w:sdtPr>
          <w:id w:val="-1889634489"/>
          <w:placeholder>
            <w:docPart w:val="DefaultPlaceholder_1081868574"/>
          </w:placeholder>
          <w:showingPlcHdr/>
          <w:picture/>
        </w:sdtPr>
        <w:sdtContent/>
      </w:sdt>
      <w:r w:rsidR="00916FAC">
        <w:rPr>
          <w:noProof/>
        </w:rPr>
        <w:t xml:space="preserve"> </w:t>
      </w:r>
      <w:r w:rsidR="001A3242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EB0E785" wp14:editId="76819568">
                <wp:simplePos x="0" y="0"/>
                <wp:positionH relativeFrom="column">
                  <wp:posOffset>2622550</wp:posOffset>
                </wp:positionH>
                <wp:positionV relativeFrom="paragraph">
                  <wp:posOffset>2228850</wp:posOffset>
                </wp:positionV>
                <wp:extent cx="4333875" cy="6921500"/>
                <wp:effectExtent l="0" t="0" r="9525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D3059" w14:textId="77777777" w:rsidR="00EF7D2B" w:rsidRPr="00286D95" w:rsidRDefault="00C77405" w:rsidP="00303D68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About me</w:t>
                            </w:r>
                          </w:p>
                          <w:p w14:paraId="632B6CA8" w14:textId="77777777" w:rsidR="00353647" w:rsidRPr="007B4597" w:rsidRDefault="00192DF1" w:rsidP="00303D68">
                            <w:pPr>
                              <w:pStyle w:val="Heading1"/>
                              <w:rPr>
                                <w:color w:val="28245A"/>
                                <w:sz w:val="22"/>
                                <w:szCs w:val="22"/>
                              </w:rPr>
                            </w:pPr>
                            <w:r w:rsidRPr="007B459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 am a driven, positive, and self- motivated professional. Accustomed to functioning in a fast-paced and deadline-based environment. I apply critical and analytical thinking skills to solve problems in both individual and team projects. I view constructive criticism as a tool of improvement, and I do not hesitate to learn latest information.</w:t>
                            </w:r>
                          </w:p>
                          <w:p w14:paraId="296F4B86" w14:textId="09963993" w:rsidR="00D14EA6" w:rsidRPr="00286D95" w:rsidRDefault="00192DF1" w:rsidP="00303D68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353647">
                              <w:rPr>
                                <w:color w:val="28245A"/>
                              </w:rPr>
                              <w:t xml:space="preserve"> </w:t>
                            </w:r>
                            <w:r w:rsidR="00C77405" w:rsidRPr="00286D95">
                              <w:rPr>
                                <w:color w:val="28245A"/>
                              </w:rPr>
                              <w:t>Achievements &amp; Key Projects</w:t>
                            </w:r>
                          </w:p>
                          <w:p w14:paraId="2DB12C06" w14:textId="36C63E4B" w:rsidR="0036626F" w:rsidRPr="0068100C" w:rsidRDefault="00B75415" w:rsidP="00B7541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68100C">
                              <w:rPr>
                                <w:b/>
                                <w:bCs/>
                              </w:rPr>
                              <w:t xml:space="preserve">Member </w:t>
                            </w:r>
                            <w:r w:rsidR="0068100C" w:rsidRPr="0068100C">
                              <w:rPr>
                                <w:b/>
                                <w:bCs/>
                              </w:rPr>
                              <w:t xml:space="preserve">of a development team at </w:t>
                            </w:r>
                            <w:proofErr w:type="spellStart"/>
                            <w:r w:rsidR="0068100C" w:rsidRPr="0068100C">
                              <w:rPr>
                                <w:b/>
                                <w:bCs/>
                              </w:rPr>
                              <w:t>CapaCiti</w:t>
                            </w:r>
                            <w:proofErr w:type="spellEnd"/>
                            <w:r w:rsidR="0068100C" w:rsidRPr="0068100C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272E1514" w14:textId="6A385215" w:rsidR="0068100C" w:rsidRPr="00E268CB" w:rsidRDefault="007A57E0" w:rsidP="007A57E0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 w:rsidRPr="00E268CB">
                              <w:t>Mzamomtsha</w:t>
                            </w:r>
                            <w:proofErr w:type="spellEnd"/>
                            <w:r w:rsidRPr="00E268CB">
                              <w:t xml:space="preserve"> Primary School</w:t>
                            </w:r>
                          </w:p>
                          <w:p w14:paraId="7990667E" w14:textId="07E9CD64" w:rsidR="007A57E0" w:rsidRPr="00E268CB" w:rsidRDefault="00EF260B" w:rsidP="007A57E0">
                            <w:pPr>
                              <w:pStyle w:val="NoSpacing"/>
                              <w:ind w:left="720"/>
                            </w:pPr>
                            <w:r w:rsidRPr="00E268CB">
                              <w:t xml:space="preserve">Car game </w:t>
                            </w:r>
                          </w:p>
                          <w:p w14:paraId="54F725D4" w14:textId="3A7323A0" w:rsidR="00EF260B" w:rsidRPr="00E268CB" w:rsidRDefault="00EF260B" w:rsidP="007A57E0">
                            <w:pPr>
                              <w:pStyle w:val="NoSpacing"/>
                              <w:ind w:left="720"/>
                            </w:pPr>
                            <w:r w:rsidRPr="00E268CB">
                              <w:t xml:space="preserve">Financial Calculator </w:t>
                            </w:r>
                          </w:p>
                          <w:p w14:paraId="72192C47" w14:textId="377EE4A3" w:rsidR="00EF260B" w:rsidRPr="00E268CB" w:rsidRDefault="00EF260B" w:rsidP="007A57E0">
                            <w:pPr>
                              <w:pStyle w:val="NoSpacing"/>
                              <w:ind w:left="720"/>
                            </w:pPr>
                            <w:r w:rsidRPr="00E268CB">
                              <w:t>Banking App</w:t>
                            </w:r>
                            <w:r w:rsidR="00077B07" w:rsidRPr="00E268CB">
                              <w:t xml:space="preserve">lication </w:t>
                            </w:r>
                          </w:p>
                          <w:p w14:paraId="5CD3BCDC" w14:textId="24D7D9B0" w:rsidR="00077B07" w:rsidRPr="00E268CB" w:rsidRDefault="00077B07" w:rsidP="007A57E0">
                            <w:pPr>
                              <w:pStyle w:val="NoSpacing"/>
                              <w:ind w:left="720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E268CB">
                              <w:t>Tax Cal</w:t>
                            </w:r>
                            <w:r w:rsidR="00E268CB" w:rsidRPr="00E268CB">
                              <w:t>culator</w:t>
                            </w:r>
                          </w:p>
                          <w:p w14:paraId="00F29B94" w14:textId="77777777" w:rsidR="007A55E1" w:rsidRPr="00286D95" w:rsidRDefault="0036626F" w:rsidP="007A55E1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Work Experience</w:t>
                            </w:r>
                          </w:p>
                          <w:p w14:paraId="7647357C" w14:textId="73649CE5" w:rsidR="00446183" w:rsidRPr="00446183" w:rsidRDefault="00002AC0" w:rsidP="00446183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>None</w:t>
                            </w:r>
                          </w:p>
                          <w:p w14:paraId="2DD7A264" w14:textId="3E35C1C9" w:rsidR="001326A7" w:rsidRDefault="00F96005" w:rsidP="002C6118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References</w:t>
                            </w:r>
                          </w:p>
                          <w:p w14:paraId="773EC01D" w14:textId="65C2B3A6" w:rsidR="00E268CB" w:rsidRDefault="005A0A1D" w:rsidP="0036626F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 xml:space="preserve">Brandon September (Mentor at </w:t>
                            </w:r>
                            <w:proofErr w:type="spellStart"/>
                            <w:r>
                              <w:rPr>
                                <w:color w:val="28245A"/>
                              </w:rPr>
                              <w:t>CapaCiti</w:t>
                            </w:r>
                            <w:proofErr w:type="spellEnd"/>
                            <w:r>
                              <w:rPr>
                                <w:color w:val="28245A"/>
                              </w:rPr>
                              <w:t>)</w:t>
                            </w:r>
                          </w:p>
                          <w:p w14:paraId="1EB0C8B8" w14:textId="77777777" w:rsidR="005A51BD" w:rsidRDefault="009E0BBC" w:rsidP="005A51BD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079 477 0660</w:t>
                            </w:r>
                          </w:p>
                          <w:p w14:paraId="6689F0CE" w14:textId="77777777" w:rsidR="000A4DE9" w:rsidRDefault="000A4DE9" w:rsidP="000A4DE9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 xml:space="preserve">Angelique Paulus Mentor at </w:t>
                            </w:r>
                            <w:proofErr w:type="spellStart"/>
                            <w:r>
                              <w:rPr>
                                <w:color w:val="28245A"/>
                              </w:rPr>
                              <w:t>Northlink</w:t>
                            </w:r>
                            <w:proofErr w:type="spellEnd"/>
                          </w:p>
                          <w:p w14:paraId="239A03A1" w14:textId="3C095CAC" w:rsidR="000A4DE9" w:rsidRDefault="000A4DE9" w:rsidP="005A51BD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072 903 9178</w:t>
                            </w:r>
                          </w:p>
                          <w:p w14:paraId="75BCA207" w14:textId="1DBE0ACB" w:rsidR="005A51BD" w:rsidRDefault="005A51BD" w:rsidP="005A51BD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 xml:space="preserve">Karin Academic Principal at CTU </w:t>
                            </w:r>
                          </w:p>
                          <w:p w14:paraId="60A0DF8D" w14:textId="77777777" w:rsidR="005A51BD" w:rsidRDefault="005A51BD" w:rsidP="005A51BD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082 805 1425</w:t>
                            </w:r>
                          </w:p>
                          <w:p w14:paraId="2C9D3817" w14:textId="24F04BAA" w:rsidR="005B5C9E" w:rsidRPr="00286D95" w:rsidRDefault="005B5C9E" w:rsidP="0036626F">
                            <w:pPr>
                              <w:rPr>
                                <w:color w:val="28245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0E785" id="_x0000_s1028" type="#_x0000_t202" style="position:absolute;margin-left:206.5pt;margin-top:175.5pt;width:341.25pt;height:54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" stroked="f">
                <v:textbox>
                  <w:txbxContent>
                    <w:p w14:paraId="56DD3059" w14:textId="77777777" w:rsidR="00EF7D2B" w:rsidRPr="00286D95" w:rsidRDefault="00C77405" w:rsidP="00303D68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About me</w:t>
                      </w:r>
                    </w:p>
                    <w:p w14:paraId="632B6CA8" w14:textId="77777777" w:rsidR="00353647" w:rsidRPr="007B4597" w:rsidRDefault="00192DF1" w:rsidP="00303D68">
                      <w:pPr>
                        <w:pStyle w:val="Heading1"/>
                        <w:rPr>
                          <w:color w:val="28245A"/>
                          <w:sz w:val="22"/>
                          <w:szCs w:val="22"/>
                        </w:rPr>
                      </w:pPr>
                      <w:r w:rsidRPr="007B4597">
                        <w:rPr>
                          <w:rFonts w:ascii="Arial" w:hAnsi="Arial" w:cs="Arial"/>
                          <w:sz w:val="22"/>
                          <w:szCs w:val="22"/>
                        </w:rPr>
                        <w:t>I am a driven, positive, and self- motivated professional. Accustomed to functioning in a fast-paced and deadline-based environment. I apply critical and analytical thinking skills to solve problems in both individual and team projects. I view constructive criticism as a tool of improvement, and I do not hesitate to learn latest information.</w:t>
                      </w:r>
                    </w:p>
                    <w:p w14:paraId="296F4B86" w14:textId="09963993" w:rsidR="00D14EA6" w:rsidRPr="00286D95" w:rsidRDefault="00192DF1" w:rsidP="00303D68">
                      <w:pPr>
                        <w:pStyle w:val="Heading1"/>
                        <w:rPr>
                          <w:color w:val="28245A"/>
                        </w:rPr>
                      </w:pPr>
                      <w:r w:rsidRPr="00353647">
                        <w:rPr>
                          <w:color w:val="28245A"/>
                        </w:rPr>
                        <w:t xml:space="preserve"> </w:t>
                      </w:r>
                      <w:r w:rsidR="00C77405" w:rsidRPr="00286D95">
                        <w:rPr>
                          <w:color w:val="28245A"/>
                        </w:rPr>
                        <w:t>Achievements &amp; Key Projects</w:t>
                      </w:r>
                    </w:p>
                    <w:p w14:paraId="2DB12C06" w14:textId="36C63E4B" w:rsidR="0036626F" w:rsidRPr="0068100C" w:rsidRDefault="00B75415" w:rsidP="00B7541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68100C">
                        <w:rPr>
                          <w:b/>
                          <w:bCs/>
                        </w:rPr>
                        <w:t xml:space="preserve">Member </w:t>
                      </w:r>
                      <w:r w:rsidR="0068100C" w:rsidRPr="0068100C">
                        <w:rPr>
                          <w:b/>
                          <w:bCs/>
                        </w:rPr>
                        <w:t xml:space="preserve">of a development team at </w:t>
                      </w:r>
                      <w:proofErr w:type="spellStart"/>
                      <w:r w:rsidR="0068100C" w:rsidRPr="0068100C">
                        <w:rPr>
                          <w:b/>
                          <w:bCs/>
                        </w:rPr>
                        <w:t>CapaCiti</w:t>
                      </w:r>
                      <w:proofErr w:type="spellEnd"/>
                      <w:r w:rsidR="0068100C" w:rsidRPr="0068100C">
                        <w:rPr>
                          <w:b/>
                          <w:bCs/>
                        </w:rPr>
                        <w:t>:</w:t>
                      </w:r>
                    </w:p>
                    <w:p w14:paraId="272E1514" w14:textId="6A385215" w:rsidR="0068100C" w:rsidRPr="00E268CB" w:rsidRDefault="007A57E0" w:rsidP="007A57E0">
                      <w:pPr>
                        <w:pStyle w:val="NoSpacing"/>
                        <w:ind w:left="720"/>
                      </w:pPr>
                      <w:proofErr w:type="spellStart"/>
                      <w:r w:rsidRPr="00E268CB">
                        <w:t>Mzamomtsha</w:t>
                      </w:r>
                      <w:proofErr w:type="spellEnd"/>
                      <w:r w:rsidRPr="00E268CB">
                        <w:t xml:space="preserve"> Primary School</w:t>
                      </w:r>
                    </w:p>
                    <w:p w14:paraId="7990667E" w14:textId="07E9CD64" w:rsidR="007A57E0" w:rsidRPr="00E268CB" w:rsidRDefault="00EF260B" w:rsidP="007A57E0">
                      <w:pPr>
                        <w:pStyle w:val="NoSpacing"/>
                        <w:ind w:left="720"/>
                      </w:pPr>
                      <w:r w:rsidRPr="00E268CB">
                        <w:t xml:space="preserve">Car game </w:t>
                      </w:r>
                    </w:p>
                    <w:p w14:paraId="54F725D4" w14:textId="3A7323A0" w:rsidR="00EF260B" w:rsidRPr="00E268CB" w:rsidRDefault="00EF260B" w:rsidP="007A57E0">
                      <w:pPr>
                        <w:pStyle w:val="NoSpacing"/>
                        <w:ind w:left="720"/>
                      </w:pPr>
                      <w:r w:rsidRPr="00E268CB">
                        <w:t xml:space="preserve">Financial Calculator </w:t>
                      </w:r>
                    </w:p>
                    <w:p w14:paraId="72192C47" w14:textId="377EE4A3" w:rsidR="00EF260B" w:rsidRPr="00E268CB" w:rsidRDefault="00EF260B" w:rsidP="007A57E0">
                      <w:pPr>
                        <w:pStyle w:val="NoSpacing"/>
                        <w:ind w:left="720"/>
                      </w:pPr>
                      <w:r w:rsidRPr="00E268CB">
                        <w:t>Banking App</w:t>
                      </w:r>
                      <w:r w:rsidR="00077B07" w:rsidRPr="00E268CB">
                        <w:t xml:space="preserve">lication </w:t>
                      </w:r>
                    </w:p>
                    <w:p w14:paraId="5CD3BCDC" w14:textId="24D7D9B0" w:rsidR="00077B07" w:rsidRPr="00E268CB" w:rsidRDefault="00077B07" w:rsidP="007A57E0">
                      <w:pPr>
                        <w:pStyle w:val="NoSpacing"/>
                        <w:ind w:left="720"/>
                        <w:rPr>
                          <w:color w:val="28245A"/>
                          <w:sz w:val="20"/>
                          <w:szCs w:val="20"/>
                        </w:rPr>
                      </w:pPr>
                      <w:r w:rsidRPr="00E268CB">
                        <w:t>Tax Cal</w:t>
                      </w:r>
                      <w:r w:rsidR="00E268CB" w:rsidRPr="00E268CB">
                        <w:t>culator</w:t>
                      </w:r>
                    </w:p>
                    <w:p w14:paraId="00F29B94" w14:textId="77777777" w:rsidR="007A55E1" w:rsidRPr="00286D95" w:rsidRDefault="0036626F" w:rsidP="007A55E1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Work Experience</w:t>
                      </w:r>
                    </w:p>
                    <w:p w14:paraId="7647357C" w14:textId="73649CE5" w:rsidR="00446183" w:rsidRPr="00446183" w:rsidRDefault="00002AC0" w:rsidP="00446183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>None</w:t>
                      </w:r>
                    </w:p>
                    <w:p w14:paraId="2DD7A264" w14:textId="3E35C1C9" w:rsidR="001326A7" w:rsidRDefault="00F96005" w:rsidP="002C6118">
                      <w:pPr>
                        <w:pStyle w:val="Heading1"/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References</w:t>
                      </w:r>
                    </w:p>
                    <w:p w14:paraId="773EC01D" w14:textId="65C2B3A6" w:rsidR="00E268CB" w:rsidRDefault="005A0A1D" w:rsidP="0036626F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 xml:space="preserve">Brandon September (Mentor at </w:t>
                      </w:r>
                      <w:proofErr w:type="spellStart"/>
                      <w:r>
                        <w:rPr>
                          <w:color w:val="28245A"/>
                        </w:rPr>
                        <w:t>CapaCiti</w:t>
                      </w:r>
                      <w:proofErr w:type="spellEnd"/>
                      <w:r>
                        <w:rPr>
                          <w:color w:val="28245A"/>
                        </w:rPr>
                        <w:t>)</w:t>
                      </w:r>
                    </w:p>
                    <w:p w14:paraId="1EB0C8B8" w14:textId="77777777" w:rsidR="005A51BD" w:rsidRDefault="009E0BBC" w:rsidP="005A51BD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079 477 0660</w:t>
                      </w:r>
                    </w:p>
                    <w:p w14:paraId="6689F0CE" w14:textId="77777777" w:rsidR="000A4DE9" w:rsidRDefault="000A4DE9" w:rsidP="000A4DE9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 xml:space="preserve">Angelique Paulus Mentor at </w:t>
                      </w:r>
                      <w:proofErr w:type="spellStart"/>
                      <w:r>
                        <w:rPr>
                          <w:color w:val="28245A"/>
                        </w:rPr>
                        <w:t>Northlink</w:t>
                      </w:r>
                      <w:proofErr w:type="spellEnd"/>
                    </w:p>
                    <w:p w14:paraId="239A03A1" w14:textId="3C095CAC" w:rsidR="000A4DE9" w:rsidRDefault="000A4DE9" w:rsidP="005A51BD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072 903 9178</w:t>
                      </w:r>
                    </w:p>
                    <w:p w14:paraId="75BCA207" w14:textId="1DBE0ACB" w:rsidR="005A51BD" w:rsidRDefault="005A51BD" w:rsidP="005A51BD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 xml:space="preserve">Karin Academic Principal at CTU </w:t>
                      </w:r>
                    </w:p>
                    <w:p w14:paraId="60A0DF8D" w14:textId="77777777" w:rsidR="005A51BD" w:rsidRDefault="005A51BD" w:rsidP="005A51BD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082 805 1425</w:t>
                      </w:r>
                    </w:p>
                    <w:p w14:paraId="2C9D3817" w14:textId="24F04BAA" w:rsidR="005B5C9E" w:rsidRPr="00286D95" w:rsidRDefault="005B5C9E" w:rsidP="0036626F">
                      <w:pPr>
                        <w:rPr>
                          <w:color w:val="28245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9600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D8AC648" wp14:editId="5FE59A16">
                <wp:simplePos x="0" y="0"/>
                <wp:positionH relativeFrom="column">
                  <wp:posOffset>-311150</wp:posOffset>
                </wp:positionH>
                <wp:positionV relativeFrom="paragraph">
                  <wp:posOffset>850900</wp:posOffset>
                </wp:positionV>
                <wp:extent cx="5238750" cy="800100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16F29" w14:textId="77777777" w:rsidR="00F96005" w:rsidRPr="00F96005" w:rsidRDefault="00F96005" w:rsidP="00F96005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AC648" id="_x0000_s1029" type="#_x0000_t202" style="position:absolute;margin-left:-24.5pt;margin-top:67pt;width:412.5pt;height:6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" filled="f" stroked="f">
                <v:textbox>
                  <w:txbxContent>
                    <w:p w14:paraId="38A16F29" w14:textId="77777777" w:rsidR="00F96005" w:rsidRPr="00F96005" w:rsidRDefault="00F96005" w:rsidP="00F96005">
                      <w:pP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  <w:t>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600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6552758" wp14:editId="10B1CBDB">
                <wp:simplePos x="0" y="0"/>
                <wp:positionH relativeFrom="column">
                  <wp:posOffset>-317500</wp:posOffset>
                </wp:positionH>
                <wp:positionV relativeFrom="paragraph">
                  <wp:posOffset>323850</wp:posOffset>
                </wp:positionV>
                <wp:extent cx="5238750" cy="80010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E17FA" w14:textId="77777777" w:rsidR="00F96005" w:rsidRPr="00F96005" w:rsidRDefault="00F96005" w:rsidP="00F96005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F96005"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  <w:t>CANDIDATE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2758" id="_x0000_s1030" type="#_x0000_t202" style="position:absolute;margin-left:-25pt;margin-top:25.5pt;width:412.5pt;height:6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" filled="f" stroked="f">
                <v:textbox>
                  <w:txbxContent>
                    <w:p w14:paraId="358E17FA" w14:textId="77777777" w:rsidR="00F96005" w:rsidRPr="00F96005" w:rsidRDefault="00F96005" w:rsidP="00F96005">
                      <w:pP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</w:pPr>
                      <w:r w:rsidRPr="00F96005"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  <w:t>CANDIDATE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3E463C" w:rsidSect="001A3242">
      <w:footerReference w:type="default" r:id="rId17"/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C679D" w14:textId="77777777" w:rsidR="006F5BB6" w:rsidRDefault="006F5BB6" w:rsidP="00BF5397">
      <w:pPr>
        <w:spacing w:after="0" w:line="240" w:lineRule="auto"/>
      </w:pPr>
      <w:r>
        <w:separator/>
      </w:r>
    </w:p>
  </w:endnote>
  <w:endnote w:type="continuationSeparator" w:id="0">
    <w:p w14:paraId="458338CF" w14:textId="77777777" w:rsidR="006F5BB6" w:rsidRDefault="006F5BB6" w:rsidP="00BF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00E89" w14:textId="77777777" w:rsidR="00BF5397" w:rsidRDefault="00BF5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CCCF0" w14:textId="77777777" w:rsidR="006F5BB6" w:rsidRDefault="006F5BB6" w:rsidP="00BF5397">
      <w:pPr>
        <w:spacing w:after="0" w:line="240" w:lineRule="auto"/>
      </w:pPr>
      <w:r>
        <w:separator/>
      </w:r>
    </w:p>
  </w:footnote>
  <w:footnote w:type="continuationSeparator" w:id="0">
    <w:p w14:paraId="255CE9B6" w14:textId="77777777" w:rsidR="006F5BB6" w:rsidRDefault="006F5BB6" w:rsidP="00BF5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04CF9"/>
    <w:multiLevelType w:val="hybridMultilevel"/>
    <w:tmpl w:val="604465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B77BD"/>
    <w:multiLevelType w:val="hybridMultilevel"/>
    <w:tmpl w:val="C6A2ED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E1403"/>
    <w:multiLevelType w:val="hybridMultilevel"/>
    <w:tmpl w:val="C2D6FC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749849">
    <w:abstractNumId w:val="0"/>
  </w:num>
  <w:num w:numId="2" w16cid:durableId="227693607">
    <w:abstractNumId w:val="1"/>
  </w:num>
  <w:num w:numId="3" w16cid:durableId="806170783">
    <w:abstractNumId w:val="2"/>
  </w:num>
  <w:num w:numId="4" w16cid:durableId="1933857719">
    <w:abstractNumId w:val="3"/>
  </w:num>
  <w:num w:numId="5" w16cid:durableId="1935243764">
    <w:abstractNumId w:val="4"/>
  </w:num>
  <w:num w:numId="6" w16cid:durableId="1777095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69D"/>
    <w:rsid w:val="00002AC0"/>
    <w:rsid w:val="000040C6"/>
    <w:rsid w:val="00005268"/>
    <w:rsid w:val="0002369D"/>
    <w:rsid w:val="00023C51"/>
    <w:rsid w:val="000339A5"/>
    <w:rsid w:val="00044E22"/>
    <w:rsid w:val="00077B07"/>
    <w:rsid w:val="000A4DE9"/>
    <w:rsid w:val="001326A7"/>
    <w:rsid w:val="00137888"/>
    <w:rsid w:val="00142B94"/>
    <w:rsid w:val="00157E15"/>
    <w:rsid w:val="001678EB"/>
    <w:rsid w:val="001777E0"/>
    <w:rsid w:val="00192DF1"/>
    <w:rsid w:val="001A2A68"/>
    <w:rsid w:val="001A3242"/>
    <w:rsid w:val="002557CD"/>
    <w:rsid w:val="00281A67"/>
    <w:rsid w:val="00286D95"/>
    <w:rsid w:val="00292971"/>
    <w:rsid w:val="002B7ADB"/>
    <w:rsid w:val="002C6118"/>
    <w:rsid w:val="00303D68"/>
    <w:rsid w:val="0034180F"/>
    <w:rsid w:val="003531AA"/>
    <w:rsid w:val="00353647"/>
    <w:rsid w:val="00361F68"/>
    <w:rsid w:val="00361F72"/>
    <w:rsid w:val="0036626F"/>
    <w:rsid w:val="003A2929"/>
    <w:rsid w:val="003D051B"/>
    <w:rsid w:val="00412059"/>
    <w:rsid w:val="004302EB"/>
    <w:rsid w:val="00430F9F"/>
    <w:rsid w:val="00446183"/>
    <w:rsid w:val="004A157E"/>
    <w:rsid w:val="004D54F2"/>
    <w:rsid w:val="00536EAF"/>
    <w:rsid w:val="00542B8E"/>
    <w:rsid w:val="005541DF"/>
    <w:rsid w:val="005A0A1D"/>
    <w:rsid w:val="005A1CB2"/>
    <w:rsid w:val="005A1DCF"/>
    <w:rsid w:val="005A51BD"/>
    <w:rsid w:val="005B5C9E"/>
    <w:rsid w:val="0062252F"/>
    <w:rsid w:val="00660CCC"/>
    <w:rsid w:val="00674B9C"/>
    <w:rsid w:val="00677B90"/>
    <w:rsid w:val="0068100C"/>
    <w:rsid w:val="00691793"/>
    <w:rsid w:val="006C0726"/>
    <w:rsid w:val="006F4FD4"/>
    <w:rsid w:val="006F5BB6"/>
    <w:rsid w:val="00712F60"/>
    <w:rsid w:val="0072615F"/>
    <w:rsid w:val="0073683E"/>
    <w:rsid w:val="00746B8A"/>
    <w:rsid w:val="007A55E1"/>
    <w:rsid w:val="007A57E0"/>
    <w:rsid w:val="007B0C0D"/>
    <w:rsid w:val="007B4597"/>
    <w:rsid w:val="0080007B"/>
    <w:rsid w:val="00804FC0"/>
    <w:rsid w:val="00812367"/>
    <w:rsid w:val="00814149"/>
    <w:rsid w:val="008318AF"/>
    <w:rsid w:val="00842EF5"/>
    <w:rsid w:val="00843CAD"/>
    <w:rsid w:val="008535CA"/>
    <w:rsid w:val="00873A07"/>
    <w:rsid w:val="00904585"/>
    <w:rsid w:val="00916FAC"/>
    <w:rsid w:val="00937E68"/>
    <w:rsid w:val="009866F4"/>
    <w:rsid w:val="009C3BAD"/>
    <w:rsid w:val="009E0BBC"/>
    <w:rsid w:val="00A04ADF"/>
    <w:rsid w:val="00A62718"/>
    <w:rsid w:val="00A927C9"/>
    <w:rsid w:val="00AF6F92"/>
    <w:rsid w:val="00B145DC"/>
    <w:rsid w:val="00B23D25"/>
    <w:rsid w:val="00B31EEB"/>
    <w:rsid w:val="00B75415"/>
    <w:rsid w:val="00B82091"/>
    <w:rsid w:val="00BF5397"/>
    <w:rsid w:val="00C073FE"/>
    <w:rsid w:val="00C165C4"/>
    <w:rsid w:val="00C7073C"/>
    <w:rsid w:val="00C77405"/>
    <w:rsid w:val="00C849AC"/>
    <w:rsid w:val="00C86AB0"/>
    <w:rsid w:val="00CA19DA"/>
    <w:rsid w:val="00CB1B51"/>
    <w:rsid w:val="00CD109A"/>
    <w:rsid w:val="00D14EA6"/>
    <w:rsid w:val="00D22739"/>
    <w:rsid w:val="00D35A47"/>
    <w:rsid w:val="00DC0F54"/>
    <w:rsid w:val="00DC68DB"/>
    <w:rsid w:val="00DE2FA6"/>
    <w:rsid w:val="00DF5D1B"/>
    <w:rsid w:val="00DF7D92"/>
    <w:rsid w:val="00E107BE"/>
    <w:rsid w:val="00E268CB"/>
    <w:rsid w:val="00E359DD"/>
    <w:rsid w:val="00E42129"/>
    <w:rsid w:val="00E90D22"/>
    <w:rsid w:val="00E969EB"/>
    <w:rsid w:val="00EB5097"/>
    <w:rsid w:val="00EF260B"/>
    <w:rsid w:val="00EF7D2B"/>
    <w:rsid w:val="00F01761"/>
    <w:rsid w:val="00F22A80"/>
    <w:rsid w:val="00F23945"/>
    <w:rsid w:val="00F5276F"/>
    <w:rsid w:val="00F52AF7"/>
    <w:rsid w:val="00F96005"/>
    <w:rsid w:val="00FE2FED"/>
    <w:rsid w:val="216206DA"/>
    <w:rsid w:val="4912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BCBC9C"/>
  <w15:chartTrackingRefBased/>
  <w15:docId w15:val="{4BAD29CE-5D15-4068-950F-7E0572E0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0F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16F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97"/>
  </w:style>
  <w:style w:type="paragraph" w:styleId="Footer">
    <w:name w:val="footer"/>
    <w:basedOn w:val="Normal"/>
    <w:link w:val="Foot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97"/>
  </w:style>
  <w:style w:type="character" w:styleId="UnresolvedMention">
    <w:name w:val="Unresolved Mention"/>
    <w:basedOn w:val="DefaultParagraphFont"/>
    <w:uiPriority w:val="99"/>
    <w:semiHidden/>
    <w:unhideWhenUsed/>
    <w:rsid w:val="00DC68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matthew-cupido-0b9186265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tthew23-stac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tthew-cupido-0b9186265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tthew23-sta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.Cupido\Downloads\CapaCiTi_Candidate%20Resume%20202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D3163-AA4B-4459-8B0B-A8AE182D3A0A}"/>
      </w:docPartPr>
      <w:docPartBody>
        <w:p w:rsidR="0087226B" w:rsidRDefault="0087226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26B"/>
    <w:rsid w:val="0087226B"/>
    <w:rsid w:val="00DB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39EE3BD1BFE4CB27329432F2A40EA" ma:contentTypeVersion="12" ma:contentTypeDescription="Create a new document." ma:contentTypeScope="" ma:versionID="0f150d7ede9a63d8807fba2b6d962a72">
  <xsd:schema xmlns:xsd="http://www.w3.org/2001/XMLSchema" xmlns:xs="http://www.w3.org/2001/XMLSchema" xmlns:p="http://schemas.microsoft.com/office/2006/metadata/properties" xmlns:ns2="caf3feaf-3742-4df8-a1c6-04a6cfc3c4c2" xmlns:ns3="ab13d1d4-b8b3-41e0-b474-68732a7f3ca7" targetNamespace="http://schemas.microsoft.com/office/2006/metadata/properties" ma:root="true" ma:fieldsID="8fa41d02aaca23c69f586792c5e256af" ns2:_="" ns3:_="">
    <xsd:import namespace="caf3feaf-3742-4df8-a1c6-04a6cfc3c4c2"/>
    <xsd:import namespace="ab13d1d4-b8b3-41e0-b474-68732a7f3c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3feaf-3742-4df8-a1c6-04a6cfc3c4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66b7f75-f62d-4b7a-b8a1-4b1a340ee1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3d1d4-b8b3-41e0-b474-68732a7f3ca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02d9b2d-e832-423e-abd0-508375dcd1bd}" ma:internalName="TaxCatchAll" ma:showField="CatchAllData" ma:web="ab13d1d4-b8b3-41e0-b474-68732a7f3c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13d1d4-b8b3-41e0-b474-68732a7f3ca7" xsi:nil="true"/>
    <lcf76f155ced4ddcb4097134ff3c332f xmlns="caf3feaf-3742-4df8-a1c6-04a6cfc3c4c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46F69D-F974-47F8-B79A-232E63F28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f3feaf-3742-4df8-a1c6-04a6cfc3c4c2"/>
    <ds:schemaRef ds:uri="ab13d1d4-b8b3-41e0-b474-68732a7f3c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42DA19-3EB0-4945-A180-638FE79F1A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8CDDD8-BE55-427B-8ECC-6CC16A98797E}">
  <ds:schemaRefs>
    <ds:schemaRef ds:uri="http://schemas.microsoft.com/office/2006/metadata/properties"/>
    <ds:schemaRef ds:uri="http://schemas.microsoft.com/office/infopath/2007/PartnerControls"/>
    <ds:schemaRef ds:uri="ab13d1d4-b8b3-41e0-b474-68732a7f3ca7"/>
    <ds:schemaRef ds:uri="caf3feaf-3742-4df8-a1c6-04a6cfc3c4c2"/>
  </ds:schemaRefs>
</ds:datastoreItem>
</file>

<file path=customXml/itemProps4.xml><?xml version="1.0" encoding="utf-8"?>
<ds:datastoreItem xmlns:ds="http://schemas.openxmlformats.org/officeDocument/2006/customXml" ds:itemID="{D5EC429B-3363-4E5B-BDAE-034A14DE26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CapaCiTi_Candidate Resume 2022 (1)</Template>
  <TotalTime>18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Cupido</dc:creator>
  <cp:keywords/>
  <dc:description/>
  <cp:lastModifiedBy>Matthew Cupido</cp:lastModifiedBy>
  <cp:revision>24</cp:revision>
  <cp:lastPrinted>2020-03-30T19:49:00Z</cp:lastPrinted>
  <dcterms:created xsi:type="dcterms:W3CDTF">2023-03-15T10:13:00Z</dcterms:created>
  <dcterms:modified xsi:type="dcterms:W3CDTF">2023-06-28T08:23:00Z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0x01010096739EE3BD1BFE4CB27329432F2A40EA</vt:lpwstr>
  </property>
  <property fmtid="{D5CDD505-2E9C-101B-9397-08002B2CF9AE}" pid="3" name="MediaServiceImageTags">
    <vt:lpwstr/>
  </property>
</Properties>
</file>